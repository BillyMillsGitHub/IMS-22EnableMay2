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B0F8" w14:textId="56C5B4F5" w:rsidR="009B4EED" w:rsidRDefault="6FE78259" w:rsidP="009B4EED">
      <w:pPr>
        <w:pStyle w:val="Heading2"/>
      </w:pPr>
      <w:r>
        <w:t xml:space="preserve"> </w:t>
      </w:r>
    </w:p>
    <w:p w14:paraId="3C4BC2EE" w14:textId="3987F800" w:rsidR="009B4EED" w:rsidRDefault="009B4EED" w:rsidP="009B4EED">
      <w:pPr>
        <w:pStyle w:val="Heading2"/>
      </w:pPr>
    </w:p>
    <w:p w14:paraId="4181FE14" w14:textId="00A855AE" w:rsidR="009B4EED" w:rsidRDefault="009B4EED" w:rsidP="009B4EED">
      <w:pPr>
        <w:pStyle w:val="Heading2"/>
      </w:pPr>
    </w:p>
    <w:p w14:paraId="32FD1909" w14:textId="1AB91108" w:rsidR="009B4EED" w:rsidRDefault="00A3296B" w:rsidP="009B4EED">
      <w:r w:rsidRPr="00F51776">
        <w:rPr>
          <w:noProof/>
          <w:lang w:eastAsia="en-GB"/>
        </w:rPr>
        <mc:AlternateContent>
          <mc:Choice Requires="wps">
            <w:drawing>
              <wp:anchor distT="45720" distB="45720" distL="114300" distR="114300" simplePos="0" relativeHeight="251659264" behindDoc="0" locked="0" layoutInCell="1" allowOverlap="1" wp14:anchorId="34BBA833" wp14:editId="48CF2F68">
                <wp:simplePos x="0" y="0"/>
                <wp:positionH relativeFrom="margin">
                  <wp:align>right</wp:align>
                </wp:positionH>
                <wp:positionV relativeFrom="paragraph">
                  <wp:posOffset>335701</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34BBA833">
                <v:stroke joinstyle="miter"/>
                <v:path gradientshapeok="t" o:connecttype="rect"/>
              </v:shapetype>
              <v:shape id="Text Box 2" style="position:absolute;margin-left:400.3pt;margin-top:26.45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">
                <v:textbox>
                  <w:txbxContent>
                    <w:p w:rsidR="00E1449A" w:rsidP="00E1449A" w:rsidRDefault="00E1449A" w14:paraId="22C41808" w14:textId="67B641A6">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Fundamental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w:t>
                      </w:r>
                    </w:p>
                    <w:p w:rsidRPr="0098604F" w:rsidR="00E1449A" w:rsidP="00E1449A" w:rsidRDefault="00E1449A" w14:paraId="57DAA4F9" w14:textId="05171D24">
                      <w:pPr>
                        <w:rPr>
                          <w:sz w:val="76"/>
                          <w:szCs w:val="76"/>
                        </w:rPr>
                      </w:pPr>
                      <w:r>
                        <w:rPr>
                          <w:rFonts w:ascii="Krana Fat B" w:hAnsi="Krana Fat B" w:eastAsiaTheme="majorEastAsia" w:cstheme="majorBidi"/>
                          <w:color w:val="004050"/>
                          <w:spacing w:val="-10"/>
                          <w:kern w:val="28"/>
                          <w:sz w:val="76"/>
                          <w:szCs w:val="76"/>
                        </w:rPr>
                        <w:t>Inventory Management System (IMS)</w:t>
                      </w:r>
                    </w:p>
                  </w:txbxContent>
                </v:textbox>
                <w10:wrap type="square" anchorx="margin"/>
              </v:shape>
            </w:pict>
          </mc:Fallback>
        </mc:AlternateContent>
      </w:r>
    </w:p>
    <w:p w14:paraId="32B64AF5" w14:textId="44C6D3D3" w:rsidR="009B4EED" w:rsidRDefault="009B4EED" w:rsidP="009B4EED"/>
    <w:p w14:paraId="30EFC73A" w14:textId="6139C95E" w:rsidR="009B4EED" w:rsidRDefault="00BB465F" w:rsidP="00E1449A">
      <w:r w:rsidRPr="00E1449A">
        <w:rPr>
          <w:rFonts w:ascii="Montserrat" w:hAnsi="Montserrat"/>
          <w:b/>
          <w:bCs/>
        </w:rPr>
        <w:t>Last revision</w:t>
      </w:r>
      <w:r w:rsidR="009B4EED" w:rsidRPr="00E1449A">
        <w:rPr>
          <w:rFonts w:ascii="Montserrat" w:hAnsi="Montserrat"/>
          <w:b/>
          <w:bCs/>
        </w:rPr>
        <w:t>:</w:t>
      </w:r>
      <w:r w:rsidR="009B4EED" w:rsidRPr="00A758D9">
        <w:rPr>
          <w:rFonts w:ascii="Montserrat" w:hAnsi="Montserrat"/>
        </w:rPr>
        <w:t xml:space="preserve"> </w:t>
      </w:r>
      <w:r w:rsidR="00671BE8">
        <w:rPr>
          <w:rFonts w:ascii="Montserrat" w:hAnsi="Montserrat"/>
        </w:rPr>
        <w:t>January</w:t>
      </w:r>
      <w:r w:rsidR="00587952">
        <w:rPr>
          <w:rFonts w:ascii="Montserrat" w:hAnsi="Montserrat"/>
        </w:rPr>
        <w:t xml:space="preserve"> </w:t>
      </w:r>
      <w:r w:rsidR="009B4EED" w:rsidRPr="00A758D9">
        <w:rPr>
          <w:rFonts w:ascii="Montserrat" w:hAnsi="Montserrat"/>
        </w:rPr>
        <w:t>20</w:t>
      </w:r>
      <w:r w:rsidR="000F2423">
        <w:rPr>
          <w:rFonts w:ascii="Montserrat" w:hAnsi="Montserrat"/>
        </w:rPr>
        <w:t>2</w:t>
      </w:r>
      <w:r w:rsidR="00671BE8">
        <w:rPr>
          <w:rFonts w:ascii="Montserrat" w:hAnsi="Montserrat"/>
        </w:rPr>
        <w:t>1</w:t>
      </w:r>
      <w:r w:rsidR="005A5CD6">
        <w:rPr>
          <w:rFonts w:ascii="Montserrat" w:hAnsi="Montserrat"/>
        </w:rPr>
        <w:t xml:space="preserve"> by NJ</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116DC892" w14:textId="14333AE2" w:rsidR="00DD276D" w:rsidRDefault="00DD276D" w:rsidP="009B4EED">
      <w:pPr>
        <w:tabs>
          <w:tab w:val="left" w:pos="1395"/>
        </w:tabs>
        <w:rPr>
          <w:rFonts w:ascii="Krana Fat B" w:hAnsi="Krana Fat B"/>
          <w:color w:val="004050"/>
          <w:sz w:val="52"/>
          <w:szCs w:val="52"/>
        </w:rPr>
      </w:pPr>
    </w:p>
    <w:p w14:paraId="0C66AB60" w14:textId="77777777" w:rsidR="008577D1" w:rsidRDefault="008577D1"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65D9B261" w14:textId="0919D878" w:rsidR="00690E12"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61365485" w:history="1">
        <w:r w:rsidR="00690E12" w:rsidRPr="00787D7D">
          <w:rPr>
            <w:rStyle w:val="Hyperlink"/>
            <w:noProof/>
          </w:rPr>
          <w:t>Introduction</w:t>
        </w:r>
        <w:r w:rsidR="00690E12">
          <w:rPr>
            <w:noProof/>
            <w:webHidden/>
          </w:rPr>
          <w:tab/>
        </w:r>
        <w:r w:rsidR="00690E12">
          <w:rPr>
            <w:noProof/>
            <w:webHidden/>
          </w:rPr>
          <w:fldChar w:fldCharType="begin"/>
        </w:r>
        <w:r w:rsidR="00690E12">
          <w:rPr>
            <w:noProof/>
            <w:webHidden/>
          </w:rPr>
          <w:instrText xml:space="preserve"> PAGEREF _Toc61365485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6B9D1B50" w14:textId="0D843611"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86" w:history="1">
        <w:r w:rsidR="00690E12" w:rsidRPr="00787D7D">
          <w:rPr>
            <w:rStyle w:val="Hyperlink"/>
            <w:noProof/>
          </w:rPr>
          <w:t>Objective</w:t>
        </w:r>
        <w:r w:rsidR="00690E12">
          <w:rPr>
            <w:noProof/>
            <w:webHidden/>
          </w:rPr>
          <w:tab/>
        </w:r>
        <w:r w:rsidR="00690E12">
          <w:rPr>
            <w:noProof/>
            <w:webHidden/>
          </w:rPr>
          <w:fldChar w:fldCharType="begin"/>
        </w:r>
        <w:r w:rsidR="00690E12">
          <w:rPr>
            <w:noProof/>
            <w:webHidden/>
          </w:rPr>
          <w:instrText xml:space="preserve"> PAGEREF _Toc61365486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052DB15F" w14:textId="4278180E"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87" w:history="1">
        <w:r w:rsidR="00690E12" w:rsidRPr="00787D7D">
          <w:rPr>
            <w:rStyle w:val="Hyperlink"/>
            <w:noProof/>
          </w:rPr>
          <w:t>Domain</w:t>
        </w:r>
        <w:r w:rsidR="00690E12">
          <w:rPr>
            <w:noProof/>
            <w:webHidden/>
          </w:rPr>
          <w:tab/>
        </w:r>
        <w:r w:rsidR="00690E12">
          <w:rPr>
            <w:noProof/>
            <w:webHidden/>
          </w:rPr>
          <w:fldChar w:fldCharType="begin"/>
        </w:r>
        <w:r w:rsidR="00690E12">
          <w:rPr>
            <w:noProof/>
            <w:webHidden/>
          </w:rPr>
          <w:instrText xml:space="preserve"> PAGEREF _Toc61365487 \h </w:instrText>
        </w:r>
        <w:r w:rsidR="00690E12">
          <w:rPr>
            <w:noProof/>
            <w:webHidden/>
          </w:rPr>
        </w:r>
        <w:r w:rsidR="00690E12">
          <w:rPr>
            <w:noProof/>
            <w:webHidden/>
          </w:rPr>
          <w:fldChar w:fldCharType="separate"/>
        </w:r>
        <w:r w:rsidR="00690E12">
          <w:rPr>
            <w:noProof/>
            <w:webHidden/>
          </w:rPr>
          <w:t>4</w:t>
        </w:r>
        <w:r w:rsidR="00690E12">
          <w:rPr>
            <w:noProof/>
            <w:webHidden/>
          </w:rPr>
          <w:fldChar w:fldCharType="end"/>
        </w:r>
      </w:hyperlink>
    </w:p>
    <w:p w14:paraId="44FA2CCE" w14:textId="4C04294B"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88" w:history="1">
        <w:r w:rsidR="00690E12" w:rsidRPr="00787D7D">
          <w:rPr>
            <w:rStyle w:val="Hyperlink"/>
            <w:noProof/>
          </w:rPr>
          <w:t>Scope</w:t>
        </w:r>
        <w:r w:rsidR="00690E12">
          <w:rPr>
            <w:noProof/>
            <w:webHidden/>
          </w:rPr>
          <w:tab/>
        </w:r>
        <w:r w:rsidR="00690E12">
          <w:rPr>
            <w:noProof/>
            <w:webHidden/>
          </w:rPr>
          <w:fldChar w:fldCharType="begin"/>
        </w:r>
        <w:r w:rsidR="00690E12">
          <w:rPr>
            <w:noProof/>
            <w:webHidden/>
          </w:rPr>
          <w:instrText xml:space="preserve"> PAGEREF _Toc61365488 \h </w:instrText>
        </w:r>
        <w:r w:rsidR="00690E12">
          <w:rPr>
            <w:noProof/>
            <w:webHidden/>
          </w:rPr>
        </w:r>
        <w:r w:rsidR="00690E12">
          <w:rPr>
            <w:noProof/>
            <w:webHidden/>
          </w:rPr>
          <w:fldChar w:fldCharType="separate"/>
        </w:r>
        <w:r w:rsidR="00690E12">
          <w:rPr>
            <w:noProof/>
            <w:webHidden/>
          </w:rPr>
          <w:t>5</w:t>
        </w:r>
        <w:r w:rsidR="00690E12">
          <w:rPr>
            <w:noProof/>
            <w:webHidden/>
          </w:rPr>
          <w:fldChar w:fldCharType="end"/>
        </w:r>
      </w:hyperlink>
    </w:p>
    <w:p w14:paraId="4C95A384" w14:textId="71F74C67"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89" w:history="1">
        <w:r w:rsidR="00690E12" w:rsidRPr="00787D7D">
          <w:rPr>
            <w:rStyle w:val="Hyperlink"/>
            <w:noProof/>
          </w:rPr>
          <w:t>Constraints</w:t>
        </w:r>
        <w:r w:rsidR="00690E12">
          <w:rPr>
            <w:noProof/>
            <w:webHidden/>
          </w:rPr>
          <w:tab/>
        </w:r>
        <w:r w:rsidR="00690E12">
          <w:rPr>
            <w:noProof/>
            <w:webHidden/>
          </w:rPr>
          <w:fldChar w:fldCharType="begin"/>
        </w:r>
        <w:r w:rsidR="00690E12">
          <w:rPr>
            <w:noProof/>
            <w:webHidden/>
          </w:rPr>
          <w:instrText xml:space="preserve"> PAGEREF _Toc61365489 \h </w:instrText>
        </w:r>
        <w:r w:rsidR="00690E12">
          <w:rPr>
            <w:noProof/>
            <w:webHidden/>
          </w:rPr>
        </w:r>
        <w:r w:rsidR="00690E12">
          <w:rPr>
            <w:noProof/>
            <w:webHidden/>
          </w:rPr>
          <w:fldChar w:fldCharType="separate"/>
        </w:r>
        <w:r w:rsidR="00690E12">
          <w:rPr>
            <w:noProof/>
            <w:webHidden/>
          </w:rPr>
          <w:t>6</w:t>
        </w:r>
        <w:r w:rsidR="00690E12">
          <w:rPr>
            <w:noProof/>
            <w:webHidden/>
          </w:rPr>
          <w:fldChar w:fldCharType="end"/>
        </w:r>
      </w:hyperlink>
    </w:p>
    <w:p w14:paraId="23AEE023" w14:textId="1C21695C"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90" w:history="1">
        <w:r w:rsidR="00690E12" w:rsidRPr="00787D7D">
          <w:rPr>
            <w:rStyle w:val="Hyperlink"/>
            <w:noProof/>
          </w:rPr>
          <w:t>Deliverable</w:t>
        </w:r>
        <w:r w:rsidR="00690E12">
          <w:rPr>
            <w:noProof/>
            <w:webHidden/>
          </w:rPr>
          <w:tab/>
        </w:r>
        <w:r w:rsidR="00690E12">
          <w:rPr>
            <w:noProof/>
            <w:webHidden/>
          </w:rPr>
          <w:fldChar w:fldCharType="begin"/>
        </w:r>
        <w:r w:rsidR="00690E12">
          <w:rPr>
            <w:noProof/>
            <w:webHidden/>
          </w:rPr>
          <w:instrText xml:space="preserve"> PAGEREF _Toc61365490 \h </w:instrText>
        </w:r>
        <w:r w:rsidR="00690E12">
          <w:rPr>
            <w:noProof/>
            <w:webHidden/>
          </w:rPr>
        </w:r>
        <w:r w:rsidR="00690E12">
          <w:rPr>
            <w:noProof/>
            <w:webHidden/>
          </w:rPr>
          <w:fldChar w:fldCharType="separate"/>
        </w:r>
        <w:r w:rsidR="00690E12">
          <w:rPr>
            <w:noProof/>
            <w:webHidden/>
          </w:rPr>
          <w:t>6</w:t>
        </w:r>
        <w:r w:rsidR="00690E12">
          <w:rPr>
            <w:noProof/>
            <w:webHidden/>
          </w:rPr>
          <w:fldChar w:fldCharType="end"/>
        </w:r>
      </w:hyperlink>
    </w:p>
    <w:p w14:paraId="06D968BF" w14:textId="454037FD"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91" w:history="1">
        <w:r w:rsidR="00690E12" w:rsidRPr="00787D7D">
          <w:rPr>
            <w:rStyle w:val="Hyperlink"/>
            <w:noProof/>
          </w:rPr>
          <w:t>Deliverables Checklist (MVP)</w:t>
        </w:r>
        <w:r w:rsidR="00690E12">
          <w:rPr>
            <w:noProof/>
            <w:webHidden/>
          </w:rPr>
          <w:tab/>
        </w:r>
        <w:r w:rsidR="00690E12">
          <w:rPr>
            <w:noProof/>
            <w:webHidden/>
          </w:rPr>
          <w:fldChar w:fldCharType="begin"/>
        </w:r>
        <w:r w:rsidR="00690E12">
          <w:rPr>
            <w:noProof/>
            <w:webHidden/>
          </w:rPr>
          <w:instrText xml:space="preserve"> PAGEREF _Toc61365491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5D942C8B" w14:textId="6F120369"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2" w:history="1">
        <w:r w:rsidR="00690E12" w:rsidRPr="00787D7D">
          <w:rPr>
            <w:rStyle w:val="Hyperlink"/>
            <w:noProof/>
          </w:rPr>
          <w:t>Codebase</w:t>
        </w:r>
        <w:r w:rsidR="00690E12">
          <w:rPr>
            <w:noProof/>
            <w:webHidden/>
          </w:rPr>
          <w:tab/>
        </w:r>
        <w:r w:rsidR="00690E12">
          <w:rPr>
            <w:noProof/>
            <w:webHidden/>
          </w:rPr>
          <w:fldChar w:fldCharType="begin"/>
        </w:r>
        <w:r w:rsidR="00690E12">
          <w:rPr>
            <w:noProof/>
            <w:webHidden/>
          </w:rPr>
          <w:instrText xml:space="preserve"> PAGEREF _Toc61365492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187DC370" w14:textId="73617BBC"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3" w:history="1">
        <w:r w:rsidR="00690E12" w:rsidRPr="00787D7D">
          <w:rPr>
            <w:rStyle w:val="Hyperlink"/>
            <w:noProof/>
          </w:rPr>
          <w:t>Testing</w:t>
        </w:r>
        <w:r w:rsidR="00690E12">
          <w:rPr>
            <w:noProof/>
            <w:webHidden/>
          </w:rPr>
          <w:tab/>
        </w:r>
        <w:r w:rsidR="00690E12">
          <w:rPr>
            <w:noProof/>
            <w:webHidden/>
          </w:rPr>
          <w:fldChar w:fldCharType="begin"/>
        </w:r>
        <w:r w:rsidR="00690E12">
          <w:rPr>
            <w:noProof/>
            <w:webHidden/>
          </w:rPr>
          <w:instrText xml:space="preserve"> PAGEREF _Toc61365493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2BBF6B97" w14:textId="493493E8"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4" w:history="1">
        <w:r w:rsidR="00690E12" w:rsidRPr="00787D7D">
          <w:rPr>
            <w:rStyle w:val="Hyperlink"/>
            <w:noProof/>
          </w:rPr>
          <w:t>Continuous Integration</w:t>
        </w:r>
        <w:r w:rsidR="00690E12">
          <w:rPr>
            <w:noProof/>
            <w:webHidden/>
          </w:rPr>
          <w:tab/>
        </w:r>
        <w:r w:rsidR="00690E12">
          <w:rPr>
            <w:noProof/>
            <w:webHidden/>
          </w:rPr>
          <w:fldChar w:fldCharType="begin"/>
        </w:r>
        <w:r w:rsidR="00690E12">
          <w:rPr>
            <w:noProof/>
            <w:webHidden/>
          </w:rPr>
          <w:instrText xml:space="preserve"> PAGEREF _Toc61365494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698F59C4" w14:textId="6BFA4177"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5" w:history="1">
        <w:r w:rsidR="00690E12" w:rsidRPr="00787D7D">
          <w:rPr>
            <w:rStyle w:val="Hyperlink"/>
            <w:noProof/>
          </w:rPr>
          <w:t>Repository &amp; Documentation</w:t>
        </w:r>
        <w:r w:rsidR="00690E12">
          <w:rPr>
            <w:noProof/>
            <w:webHidden/>
          </w:rPr>
          <w:tab/>
        </w:r>
        <w:r w:rsidR="00690E12">
          <w:rPr>
            <w:noProof/>
            <w:webHidden/>
          </w:rPr>
          <w:fldChar w:fldCharType="begin"/>
        </w:r>
        <w:r w:rsidR="00690E12">
          <w:rPr>
            <w:noProof/>
            <w:webHidden/>
          </w:rPr>
          <w:instrText xml:space="preserve"> PAGEREF _Toc61365495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3B73B335" w14:textId="5A03E2F1"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6" w:history="1">
        <w:r w:rsidR="00690E12" w:rsidRPr="00787D7D">
          <w:rPr>
            <w:rStyle w:val="Hyperlink"/>
            <w:noProof/>
          </w:rPr>
          <w:t>Presentation Guideline (15+5 mins)</w:t>
        </w:r>
        <w:r w:rsidR="00690E12">
          <w:rPr>
            <w:noProof/>
            <w:webHidden/>
          </w:rPr>
          <w:tab/>
        </w:r>
        <w:r w:rsidR="00690E12">
          <w:rPr>
            <w:noProof/>
            <w:webHidden/>
          </w:rPr>
          <w:fldChar w:fldCharType="begin"/>
        </w:r>
        <w:r w:rsidR="00690E12">
          <w:rPr>
            <w:noProof/>
            <w:webHidden/>
          </w:rPr>
          <w:instrText xml:space="preserve"> PAGEREF _Toc61365496 \h </w:instrText>
        </w:r>
        <w:r w:rsidR="00690E12">
          <w:rPr>
            <w:noProof/>
            <w:webHidden/>
          </w:rPr>
        </w:r>
        <w:r w:rsidR="00690E12">
          <w:rPr>
            <w:noProof/>
            <w:webHidden/>
          </w:rPr>
          <w:fldChar w:fldCharType="separate"/>
        </w:r>
        <w:r w:rsidR="00690E12">
          <w:rPr>
            <w:noProof/>
            <w:webHidden/>
          </w:rPr>
          <w:t>7</w:t>
        </w:r>
        <w:r w:rsidR="00690E12">
          <w:rPr>
            <w:noProof/>
            <w:webHidden/>
          </w:rPr>
          <w:fldChar w:fldCharType="end"/>
        </w:r>
      </w:hyperlink>
    </w:p>
    <w:p w14:paraId="60AECD85" w14:textId="29937C87" w:rsidR="00690E12" w:rsidRDefault="001D1D35">
      <w:pPr>
        <w:pStyle w:val="TOC1"/>
        <w:tabs>
          <w:tab w:val="right" w:leader="dot" w:pos="9016"/>
        </w:tabs>
        <w:rPr>
          <w:rFonts w:asciiTheme="minorHAnsi" w:eastAsiaTheme="minorEastAsia" w:hAnsiTheme="minorHAnsi" w:cstheme="minorBidi"/>
          <w:noProof/>
          <w:color w:val="auto"/>
          <w:szCs w:val="22"/>
          <w:lang w:eastAsia="en-GB"/>
        </w:rPr>
      </w:pPr>
      <w:hyperlink w:anchor="_Toc61365497" w:history="1">
        <w:r w:rsidR="00690E12" w:rsidRPr="00787D7D">
          <w:rPr>
            <w:rStyle w:val="Hyperlink"/>
            <w:noProof/>
          </w:rPr>
          <w:t>Mark Scheme</w:t>
        </w:r>
        <w:r w:rsidR="00690E12">
          <w:rPr>
            <w:noProof/>
            <w:webHidden/>
          </w:rPr>
          <w:tab/>
        </w:r>
        <w:r w:rsidR="00690E12">
          <w:rPr>
            <w:noProof/>
            <w:webHidden/>
          </w:rPr>
          <w:fldChar w:fldCharType="begin"/>
        </w:r>
        <w:r w:rsidR="00690E12">
          <w:rPr>
            <w:noProof/>
            <w:webHidden/>
          </w:rPr>
          <w:instrText xml:space="preserve"> PAGEREF _Toc61365497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2D0F5C48" w14:textId="0BF9BB3B"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8" w:history="1">
        <w:r w:rsidR="00690E12" w:rsidRPr="00787D7D">
          <w:rPr>
            <w:rStyle w:val="Hyperlink"/>
            <w:noProof/>
          </w:rPr>
          <w:t>Programming &amp; Software Development (PROG)</w:t>
        </w:r>
        <w:r w:rsidR="00690E12">
          <w:rPr>
            <w:noProof/>
            <w:webHidden/>
          </w:rPr>
          <w:tab/>
        </w:r>
        <w:r w:rsidR="00690E12">
          <w:rPr>
            <w:noProof/>
            <w:webHidden/>
          </w:rPr>
          <w:fldChar w:fldCharType="begin"/>
        </w:r>
        <w:r w:rsidR="00690E12">
          <w:rPr>
            <w:noProof/>
            <w:webHidden/>
          </w:rPr>
          <w:instrText xml:space="preserve"> PAGEREF _Toc61365498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4153FE63" w14:textId="40287023"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499" w:history="1">
        <w:r w:rsidR="00690E12" w:rsidRPr="00787D7D">
          <w:rPr>
            <w:rStyle w:val="Hyperlink"/>
            <w:noProof/>
          </w:rPr>
          <w:t>Software Design (SWDN)</w:t>
        </w:r>
        <w:r w:rsidR="00690E12">
          <w:rPr>
            <w:noProof/>
            <w:webHidden/>
          </w:rPr>
          <w:tab/>
        </w:r>
        <w:r w:rsidR="00690E12">
          <w:rPr>
            <w:noProof/>
            <w:webHidden/>
          </w:rPr>
          <w:fldChar w:fldCharType="begin"/>
        </w:r>
        <w:r w:rsidR="00690E12">
          <w:rPr>
            <w:noProof/>
            <w:webHidden/>
          </w:rPr>
          <w:instrText xml:space="preserve"> PAGEREF _Toc61365499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4E52F9B3" w14:textId="2B546DC3"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500" w:history="1">
        <w:r w:rsidR="00690E12" w:rsidRPr="00787D7D">
          <w:rPr>
            <w:rStyle w:val="Hyperlink"/>
            <w:noProof/>
          </w:rPr>
          <w:t>Testing (TEST)</w:t>
        </w:r>
        <w:r w:rsidR="00690E12">
          <w:rPr>
            <w:noProof/>
            <w:webHidden/>
          </w:rPr>
          <w:tab/>
        </w:r>
        <w:r w:rsidR="00690E12">
          <w:rPr>
            <w:noProof/>
            <w:webHidden/>
          </w:rPr>
          <w:fldChar w:fldCharType="begin"/>
        </w:r>
        <w:r w:rsidR="00690E12">
          <w:rPr>
            <w:noProof/>
            <w:webHidden/>
          </w:rPr>
          <w:instrText xml:space="preserve"> PAGEREF _Toc61365500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60422AC8" w14:textId="40E09E26"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501" w:history="1">
        <w:r w:rsidR="00690E12" w:rsidRPr="00787D7D">
          <w:rPr>
            <w:rStyle w:val="Hyperlink"/>
            <w:noProof/>
          </w:rPr>
          <w:t>Systems Integration &amp; Build (SINT)</w:t>
        </w:r>
        <w:r w:rsidR="00690E12">
          <w:rPr>
            <w:noProof/>
            <w:webHidden/>
          </w:rPr>
          <w:tab/>
        </w:r>
        <w:r w:rsidR="00690E12">
          <w:rPr>
            <w:noProof/>
            <w:webHidden/>
          </w:rPr>
          <w:fldChar w:fldCharType="begin"/>
        </w:r>
        <w:r w:rsidR="00690E12">
          <w:rPr>
            <w:noProof/>
            <w:webHidden/>
          </w:rPr>
          <w:instrText xml:space="preserve"> PAGEREF _Toc61365501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657023EE" w14:textId="4E2F8765" w:rsidR="00690E12" w:rsidRDefault="001D1D35">
      <w:pPr>
        <w:pStyle w:val="TOC2"/>
        <w:tabs>
          <w:tab w:val="right" w:leader="dot" w:pos="9016"/>
        </w:tabs>
        <w:rPr>
          <w:rFonts w:asciiTheme="minorHAnsi" w:eastAsiaTheme="minorEastAsia" w:hAnsiTheme="minorHAnsi" w:cstheme="minorBidi"/>
          <w:noProof/>
          <w:color w:val="auto"/>
          <w:szCs w:val="22"/>
          <w:lang w:eastAsia="en-GB"/>
        </w:rPr>
      </w:pPr>
      <w:hyperlink w:anchor="_Toc61365502" w:history="1">
        <w:r w:rsidR="00690E12" w:rsidRPr="00787D7D">
          <w:rPr>
            <w:rStyle w:val="Hyperlink"/>
            <w:noProof/>
          </w:rPr>
          <w:t>Marking Procedure</w:t>
        </w:r>
        <w:r w:rsidR="00690E12">
          <w:rPr>
            <w:noProof/>
            <w:webHidden/>
          </w:rPr>
          <w:tab/>
        </w:r>
        <w:r w:rsidR="00690E12">
          <w:rPr>
            <w:noProof/>
            <w:webHidden/>
          </w:rPr>
          <w:fldChar w:fldCharType="begin"/>
        </w:r>
        <w:r w:rsidR="00690E12">
          <w:rPr>
            <w:noProof/>
            <w:webHidden/>
          </w:rPr>
          <w:instrText xml:space="preserve"> PAGEREF _Toc61365502 \h </w:instrText>
        </w:r>
        <w:r w:rsidR="00690E12">
          <w:rPr>
            <w:noProof/>
            <w:webHidden/>
          </w:rPr>
        </w:r>
        <w:r w:rsidR="00690E12">
          <w:rPr>
            <w:noProof/>
            <w:webHidden/>
          </w:rPr>
          <w:fldChar w:fldCharType="separate"/>
        </w:r>
        <w:r w:rsidR="00690E12">
          <w:rPr>
            <w:noProof/>
            <w:webHidden/>
          </w:rPr>
          <w:t>8</w:t>
        </w:r>
        <w:r w:rsidR="00690E12">
          <w:rPr>
            <w:noProof/>
            <w:webHidden/>
          </w:rPr>
          <w:fldChar w:fldCharType="end"/>
        </w:r>
      </w:hyperlink>
    </w:p>
    <w:p w14:paraId="74B505F4" w14:textId="1A1F432C" w:rsidR="00DD276D" w:rsidRDefault="00DD276D" w:rsidP="00DD276D">
      <w:pPr>
        <w:pStyle w:val="ContentsTitle"/>
      </w:pPr>
      <w:r>
        <w:fldChar w:fldCharType="end"/>
      </w:r>
    </w:p>
    <w:p w14:paraId="5FB264C3"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61365485"/>
      <w:r w:rsidRPr="000F2423">
        <w:lastRenderedPageBreak/>
        <w:t>Introduction</w:t>
      </w:r>
      <w:bookmarkEnd w:id="0"/>
    </w:p>
    <w:p w14:paraId="239CC2CB" w14:textId="77777777" w:rsidR="001E1DDE" w:rsidRDefault="001E1DDE" w:rsidP="004D6C03">
      <w:pPr>
        <w:pStyle w:val="ParagraphStyle"/>
        <w:spacing w:before="0"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61365486"/>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3388C505"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FC0568">
        <w:rPr>
          <w:rFonts w:ascii="Montserrat" w:hAnsi="Montserrat"/>
          <w:b/>
          <w:bCs/>
          <w:color w:val="1F3864" w:themeColor="accent5" w:themeShade="80"/>
        </w:rPr>
        <w:t xml:space="preserve"> –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FC0568">
        <w:rPr>
          <w:rFonts w:ascii="Montserrat" w:hAnsi="Montserrat"/>
          <w:b/>
          <w:bCs/>
          <w:color w:val="1F3864" w:themeColor="accent5" w:themeShade="80"/>
        </w:rPr>
        <w:t xml:space="preserve"> –</w:t>
      </w:r>
      <w:r w:rsidRPr="00494722">
        <w:rPr>
          <w:rFonts w:ascii="Montserrat" w:hAnsi="Montserrat"/>
          <w:b/>
          <w:bCs/>
          <w:color w:val="1F3864" w:themeColor="accent5" w:themeShade="80"/>
        </w:rPr>
        <w:t xml:space="preserve"> </w:t>
      </w:r>
      <w:r w:rsidR="00FC0568">
        <w:rPr>
          <w:rFonts w:ascii="Montserrat" w:hAnsi="Montserrat"/>
          <w:b/>
          <w:bCs/>
          <w:color w:val="1F3864" w:themeColor="accent5" w:themeShade="80"/>
        </w:rPr>
        <w:t>which</w:t>
      </w:r>
      <w:r w:rsidRPr="00494722">
        <w:rPr>
          <w:rFonts w:ascii="Montserrat" w:hAnsi="Montserrat"/>
          <w:b/>
          <w:bCs/>
          <w:color w:val="1F3864" w:themeColor="accent5" w:themeShade="80"/>
        </w:rPr>
        <w:t xml:space="preserve">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61365487"/>
      <w:r>
        <w:lastRenderedPageBreak/>
        <w:t>Domain</w:t>
      </w:r>
      <w:bookmarkEnd w:id="3"/>
      <w:bookmarkEnd w:id="4"/>
    </w:p>
    <w:p w14:paraId="357949EB" w14:textId="14C61BB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Command</w:t>
      </w:r>
      <w:r w:rsidR="00774D21">
        <w:t>-</w:t>
      </w:r>
      <w:r>
        <w:t>Line Interface</w:t>
      </w:r>
      <w:r w:rsidR="00774D21">
        <w:t xml:space="preserve"> (CLI</w:t>
      </w:r>
      <w:r>
        <w:t>)</w:t>
      </w:r>
      <w:r w:rsidR="00F8135C">
        <w:t xml:space="preserve">. The application </w:t>
      </w:r>
      <w:r w:rsidR="00774D21">
        <w:t xml:space="preserve">required is an </w:t>
      </w:r>
      <w:r w:rsidR="00F8135C">
        <w:t>inventory management system</w:t>
      </w:r>
      <w:r w:rsidR="00774D21">
        <w:t>,</w:t>
      </w:r>
      <w:r w:rsidR="00F8135C">
        <w:t xml:space="preserve">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system</w:t>
      </w:r>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system</w:t>
      </w:r>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system</w:t>
      </w:r>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system</w:t>
      </w:r>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system</w:t>
      </w:r>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system</w:t>
      </w:r>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system</w:t>
      </w:r>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the system</w:t>
      </w:r>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system</w:t>
      </w:r>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system</w:t>
      </w:r>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p>
    <w:p w14:paraId="37A2D2A0" w14:textId="75022907" w:rsidR="00897F6F" w:rsidRDefault="00897F6F" w:rsidP="00897F6F">
      <w:pPr>
        <w:pStyle w:val="ParagraphBullet"/>
      </w:pPr>
      <w:r>
        <w:t xml:space="preserve">Calculate a cost for an </w:t>
      </w:r>
      <w:r w:rsidRPr="002D14FD">
        <w:rPr>
          <w:rFonts w:ascii="Montserrat" w:hAnsi="Montserrat"/>
          <w:b/>
          <w:bCs/>
        </w:rPr>
        <w:t>order</w:t>
      </w:r>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have a name</w:t>
      </w:r>
    </w:p>
    <w:p w14:paraId="7869139D" w14:textId="77777777" w:rsidR="00F7341B" w:rsidRDefault="008E0381" w:rsidP="00F7341B">
      <w:pPr>
        <w:pStyle w:val="ParagraphBullet"/>
      </w:pPr>
      <w:r>
        <w:t xml:space="preserve">An </w:t>
      </w:r>
      <w:r w:rsidRPr="002D14FD">
        <w:rPr>
          <w:rFonts w:ascii="Montserrat" w:hAnsi="Montserrat"/>
          <w:b/>
          <w:bCs/>
        </w:rPr>
        <w:t>item</w:t>
      </w:r>
      <w:r>
        <w:t xml:space="preserve"> needs to have a name and a value</w:t>
      </w:r>
    </w:p>
    <w:p w14:paraId="31C23254" w14:textId="77777777" w:rsidR="00F7341B" w:rsidRDefault="00F7341B" w:rsidP="00F7341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r w:rsidRPr="002D14FD">
        <w:rPr>
          <w:rFonts w:ascii="Montserrat" w:hAnsi="Montserrat"/>
          <w:b/>
          <w:bCs/>
        </w:rPr>
        <w:t>items</w:t>
      </w:r>
      <w:r>
        <w:t xml:space="preserve"> </w:t>
      </w:r>
    </w:p>
    <w:p w14:paraId="7C5183F9" w14:textId="6F1A217B" w:rsidR="00EF5D1E" w:rsidRPr="00514B3D" w:rsidRDefault="00F7341B" w:rsidP="00F7341B">
      <w:pPr>
        <w:pStyle w:val="ParagraphBullet"/>
      </w:pPr>
      <w:r>
        <w:t xml:space="preserve">You will need to create an </w:t>
      </w:r>
      <w:proofErr w:type="gramStart"/>
      <w:r>
        <w:t xml:space="preserve">intermediary </w:t>
      </w:r>
      <w:proofErr w:type="spellStart"/>
      <w:r w:rsidRPr="008967F5">
        <w:rPr>
          <w:rFonts w:ascii="Montserrat" w:hAnsi="Montserrat"/>
          <w:b/>
          <w:bCs/>
        </w:rPr>
        <w:t>orders</w:t>
      </w:r>
      <w:proofErr w:type="gramEnd"/>
      <w:r w:rsidRPr="008967F5">
        <w:rPr>
          <w:rFonts w:ascii="Montserrat" w:hAnsi="Montserrat"/>
          <w:b/>
          <w:bCs/>
        </w:rPr>
        <w:t>_items</w:t>
      </w:r>
      <w:proofErr w:type="spellEnd"/>
      <w:r>
        <w:rPr>
          <w:b/>
          <w:bCs/>
        </w:rPr>
        <w:t xml:space="preserve"> </w:t>
      </w:r>
      <w:r>
        <w:t>table to handle the many-to-many relationship</w:t>
      </w:r>
      <w:r w:rsidR="008967F5">
        <w:t>, as MySQL does not natively support this type of relationship.</w:t>
      </w:r>
      <w:r w:rsidR="00EF5D1E">
        <w:br w:type="page"/>
      </w:r>
    </w:p>
    <w:p w14:paraId="136C25E1" w14:textId="4353AE46" w:rsidR="001E1DDE" w:rsidRDefault="008E0381" w:rsidP="008E0381">
      <w:pPr>
        <w:pStyle w:val="Heading1"/>
      </w:pPr>
      <w:bookmarkStart w:id="5" w:name="_Toc61365488"/>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6BB04264" w14:textId="1CD94010" w:rsidR="00B76606" w:rsidRDefault="00B76606" w:rsidP="00B76606">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w:t>
      </w:r>
      <w:r w:rsidR="00340FF2">
        <w:rPr>
          <w:rFonts w:ascii="Montserrat" w:hAnsi="Montserrat"/>
          <w:b/>
          <w:bCs/>
        </w:rPr>
        <w:t>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63EFEA17" w14:textId="77777777" w:rsidR="00B76606" w:rsidRDefault="00B76606" w:rsidP="00B76606">
      <w:pPr>
        <w:pStyle w:val="ParagraphBullet"/>
      </w:pPr>
      <w:r>
        <w:t>A project management board with full expansion on user stories, acceptance criteria and tasks needed to complete the project.</w:t>
      </w:r>
    </w:p>
    <w:p w14:paraId="05F466A0" w14:textId="77777777" w:rsidR="00B76606" w:rsidRDefault="00B76606" w:rsidP="00B76606">
      <w:pPr>
        <w:pStyle w:val="ParagraphBullet"/>
      </w:pPr>
      <w:r>
        <w:t>A risk assessment which outlines the issues and risks faced during the project timeframe.</w:t>
      </w:r>
    </w:p>
    <w:p w14:paraId="2F691A98" w14:textId="5DF5C31F" w:rsidR="008E0381" w:rsidRDefault="008E0381" w:rsidP="009C5AD3">
      <w:pPr>
        <w:pStyle w:val="ParagraphBullet"/>
      </w:pPr>
      <w:r>
        <w:t xml:space="preserve">A relational database used to </w:t>
      </w:r>
      <w:r w:rsidR="00B76606">
        <w:t>persist</w:t>
      </w:r>
      <w:r>
        <w:t xml:space="preserve"> data for the project</w:t>
      </w:r>
      <w:r w:rsidR="004972D3">
        <w:t xml:space="preserve">, containing </w:t>
      </w:r>
      <w:r w:rsidR="00F279AC">
        <w:t xml:space="preserve">the </w:t>
      </w:r>
      <w:r w:rsidR="00F279AC" w:rsidRPr="008A2CB8">
        <w:rPr>
          <w:rFonts w:ascii="Montserrat" w:hAnsi="Montserrat"/>
          <w:b/>
          <w:bCs/>
        </w:rPr>
        <w:t xml:space="preserve">customers, </w:t>
      </w:r>
      <w:r w:rsidR="007B5D95">
        <w:rPr>
          <w:rFonts w:ascii="Montserrat" w:hAnsi="Montserrat"/>
          <w:b/>
          <w:bCs/>
        </w:rPr>
        <w:t>items</w:t>
      </w:r>
      <w:r w:rsidR="00F279AC" w:rsidRPr="008A2CB8">
        <w:rPr>
          <w:rFonts w:ascii="Montserrat" w:hAnsi="Montserrat"/>
          <w:b/>
          <w:bCs/>
        </w:rPr>
        <w:t>, order</w:t>
      </w:r>
      <w:r w:rsidR="008A2CB8" w:rsidRPr="008A2CB8">
        <w:rPr>
          <w:rFonts w:ascii="Montserrat" w:hAnsi="Montserrat"/>
          <w:b/>
          <w:bCs/>
        </w:rPr>
        <w:t xml:space="preserve">s, and </w:t>
      </w:r>
      <w:proofErr w:type="spellStart"/>
      <w:r w:rsidR="008A2CB8" w:rsidRPr="008A2CB8">
        <w:rPr>
          <w:rFonts w:ascii="Montserrat" w:hAnsi="Montserrat"/>
          <w:b/>
          <w:bCs/>
        </w:rPr>
        <w:t>orders_items</w:t>
      </w:r>
      <w:proofErr w:type="spellEnd"/>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4A8828C7" w:rsidR="00E63494" w:rsidRPr="004972D3" w:rsidRDefault="00A46E6B" w:rsidP="004972D3">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add</w:t>
      </w:r>
      <w:r>
        <w:rPr>
          <w:rFonts w:ascii="Montserrat" w:hAnsi="Montserrat"/>
          <w:b/>
          <w:bCs/>
          <w:color w:val="1F3864" w:themeColor="accent5" w:themeShade="80"/>
        </w:rPr>
        <w:t>ing</w:t>
      </w:r>
      <w:r w:rsidR="008E0381" w:rsidRPr="004972D3">
        <w:rPr>
          <w:rFonts w:ascii="Montserrat" w:hAnsi="Montserrat"/>
          <w:b/>
          <w:bCs/>
          <w:color w:val="1F3864" w:themeColor="accent5" w:themeShade="80"/>
        </w:rPr>
        <w:t xml:space="preserve">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61365489"/>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780BE15D" w:rsidR="004972D3" w:rsidRDefault="00E96071" w:rsidP="004972D3">
      <w:pPr>
        <w:pStyle w:val="ParagraphBullet"/>
        <w:spacing w:before="0"/>
      </w:pPr>
      <w:r>
        <w:rPr>
          <w:rFonts w:ascii="Montserrat" w:hAnsi="Montserrat"/>
          <w:b/>
          <w:bCs/>
        </w:rPr>
        <w:t>Scrum</w:t>
      </w:r>
      <w:r w:rsidR="00DF1C57">
        <w:rPr>
          <w:rFonts w:ascii="Montserrat" w:hAnsi="Montserrat"/>
          <w:b/>
          <w:bCs/>
        </w:rPr>
        <w:t xml:space="preserve"> Board</w:t>
      </w:r>
      <w:r w:rsidR="004972D3">
        <w:t xml:space="preserve">: </w:t>
      </w:r>
      <w:r w:rsidR="00D67AEB">
        <w:t>Jira</w:t>
      </w:r>
    </w:p>
    <w:p w14:paraId="105F707D" w14:textId="3D8D2BD2" w:rsidR="004972D3" w:rsidRDefault="004972D3" w:rsidP="004972D3">
      <w:pPr>
        <w:pStyle w:val="ParagraphBullet"/>
        <w:spacing w:before="0"/>
      </w:pPr>
      <w:r w:rsidRPr="002D14FD">
        <w:rPr>
          <w:rFonts w:ascii="Montserrat" w:hAnsi="Montserrat"/>
          <w:b/>
          <w:bCs/>
        </w:rPr>
        <w:t>Database Management System</w:t>
      </w:r>
      <w:r>
        <w:t xml:space="preserve">: </w:t>
      </w:r>
      <w:r w:rsidR="00DF1C57">
        <w:t>M</w:t>
      </w:r>
      <w:r>
        <w:t>ySQL</w:t>
      </w:r>
      <w:r w:rsidR="00864ADD">
        <w:t xml:space="preserve"> Server</w:t>
      </w:r>
      <w:r w:rsidR="00263EDD">
        <w:t xml:space="preserve"> 5.7+</w:t>
      </w:r>
      <w:r w:rsidR="00DF1C57">
        <w:t xml:space="preserve"> (local or GCP instance)</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009BAC0B"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w:t>
      </w:r>
      <w:r w:rsidR="007B5D95">
        <w:t>u</w:t>
      </w:r>
      <w:r>
        <w:t>nit</w:t>
      </w:r>
      <w:r w:rsidR="007B5D95">
        <w:t xml:space="preserve"> &amp; Mockito</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61365490"/>
      <w:r>
        <w:t>Deliverable</w:t>
      </w:r>
      <w:bookmarkEnd w:id="10"/>
      <w:bookmarkEnd w:id="11"/>
    </w:p>
    <w:p w14:paraId="70069229" w14:textId="77777777" w:rsidR="006F490D" w:rsidRDefault="006F490D" w:rsidP="006F490D">
      <w:pPr>
        <w:pStyle w:val="ParagraphStyle"/>
        <w:spacing w:before="0"/>
      </w:pPr>
      <w:bookmarkStart w:id="12" w:name="_Toc21684956"/>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47222E76" w14:textId="77777777" w:rsidR="006F490D" w:rsidRDefault="006F490D" w:rsidP="006F490D">
      <w:pPr>
        <w:pStyle w:val="ParagraphStyle"/>
      </w:pPr>
      <w:bookmarkStart w:id="13"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055D34F8" w14:textId="77777777" w:rsidR="006F490D" w:rsidRDefault="006F490D" w:rsidP="006F490D">
      <w:pPr>
        <w:pStyle w:val="ParagraphStyle"/>
      </w:pPr>
      <w:bookmarkStart w:id="14" w:name="_Hlk41491083"/>
      <w:bookmarkStart w:id="15" w:name="_Hlk41491117"/>
      <w:bookmarkEnd w:id="13"/>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63C5C83C" w14:textId="219A75F4" w:rsidR="006F490D" w:rsidRPr="002141A3" w:rsidRDefault="006F490D" w:rsidP="006F490D">
      <w:pPr>
        <w:pStyle w:val="ParagraphStyle"/>
      </w:pPr>
      <w:bookmarkStart w:id="16" w:name="_Hlk41491092"/>
      <w:bookmarkEnd w:id="14"/>
      <w:r>
        <w:t xml:space="preserve">You will be required to </w:t>
      </w:r>
      <w:proofErr w:type="spellStart"/>
      <w:r>
        <w:t>utilise</w:t>
      </w:r>
      <w:proofErr w:type="spellEnd"/>
      <w:r>
        <w:t xml:space="preserve"> the feature-branch model, and to push a working copy of your code to the </w:t>
      </w:r>
      <w:r w:rsidR="006906B7">
        <w:rPr>
          <w:rFonts w:ascii="Montserrat" w:hAnsi="Montserrat"/>
          <w:b/>
          <w:bCs/>
        </w:rPr>
        <w:t>main</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359FA434" w14:textId="77777777" w:rsidR="006F490D" w:rsidRDefault="006F490D" w:rsidP="006F490D">
      <w:pPr>
        <w:pStyle w:val="ParagraphStyle"/>
      </w:pPr>
      <w:r>
        <w:t xml:space="preserve">You will be required to include all supporting documentation for your project within your remote repository at close-of-business (17:30) on the day of presenting your project </w:t>
      </w:r>
      <w:bookmarkEnd w:id="15"/>
      <w:bookmarkEnd w:id="16"/>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7" w:name="_Toc41496498"/>
      <w:bookmarkStart w:id="18" w:name="_Toc61365491"/>
      <w:bookmarkStart w:id="19" w:name="_Toc41495944"/>
      <w:bookmarkStart w:id="20" w:name="_Hlk41496465"/>
      <w:bookmarkEnd w:id="12"/>
      <w:r>
        <w:lastRenderedPageBreak/>
        <w:t>Deliverables Checklist (MVP)</w:t>
      </w:r>
      <w:bookmarkEnd w:id="17"/>
      <w:bookmarkEnd w:id="18"/>
    </w:p>
    <w:p w14:paraId="6480BA74" w14:textId="77777777" w:rsidR="00C57632" w:rsidRDefault="00C57632" w:rsidP="00C57632">
      <w:pPr>
        <w:pStyle w:val="Heading2"/>
      </w:pPr>
      <w:bookmarkStart w:id="21" w:name="_Toc41495939"/>
      <w:bookmarkStart w:id="22" w:name="_Toc41496499"/>
      <w:bookmarkStart w:id="23" w:name="_Toc44500293"/>
      <w:bookmarkStart w:id="24" w:name="_Toc61365492"/>
      <w:r>
        <w:t>Codebase</w:t>
      </w:r>
      <w:bookmarkEnd w:id="21"/>
      <w:bookmarkEnd w:id="22"/>
      <w:bookmarkEnd w:id="23"/>
      <w:bookmarkEnd w:id="24"/>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entities</w:t>
      </w:r>
    </w:p>
    <w:p w14:paraId="64F7A961" w14:textId="598334BF"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764EC9">
        <w:rPr>
          <w:rFonts w:ascii="Montserrat Light" w:hAnsi="Montserrat Light"/>
        </w:rPr>
        <w:t xml:space="preserve">local or GCP-based </w:t>
      </w:r>
      <w:r w:rsidR="002A3B5B" w:rsidRPr="00BD53C5">
        <w:rPr>
          <w:rFonts w:ascii="Montserrat Light" w:hAnsi="Montserrat Light"/>
        </w:rPr>
        <w:t>MySQL instance</w:t>
      </w:r>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w:t>
      </w:r>
      <w:proofErr w:type="gramStart"/>
      <w:r>
        <w:rPr>
          <w:rFonts w:ascii="Montserrat Light" w:hAnsi="Montserrat Light"/>
        </w:rPr>
        <w:t>e.g.</w:t>
      </w:r>
      <w:proofErr w:type="gramEnd"/>
      <w:r>
        <w:rPr>
          <w:rFonts w:ascii="Montserrat Light" w:hAnsi="Montserrat Light"/>
        </w:rPr>
        <w:t xml:space="preserve"> OOP principles, SOLID, refactoring)</w:t>
      </w:r>
    </w:p>
    <w:p w14:paraId="3C944D7B" w14:textId="77777777" w:rsidR="00C57632" w:rsidRPr="00E1430C" w:rsidRDefault="00C57632" w:rsidP="00C57632">
      <w:pPr>
        <w:pStyle w:val="Heading2"/>
      </w:pPr>
      <w:bookmarkStart w:id="25" w:name="_Toc41495940"/>
      <w:bookmarkStart w:id="26" w:name="_Toc41496500"/>
      <w:bookmarkStart w:id="27" w:name="_Toc44500294"/>
      <w:bookmarkStart w:id="28" w:name="_Toc61365493"/>
      <w:r w:rsidRPr="00E1430C">
        <w:t>Testing</w:t>
      </w:r>
      <w:bookmarkEnd w:id="25"/>
      <w:bookmarkEnd w:id="26"/>
      <w:bookmarkEnd w:id="27"/>
      <w:bookmarkEnd w:id="28"/>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9" w:name="_Toc41495941"/>
      <w:bookmarkStart w:id="30" w:name="_Toc41496501"/>
      <w:bookmarkStart w:id="31" w:name="_Toc44500295"/>
      <w:bookmarkStart w:id="32" w:name="_Toc61365494"/>
      <w:r w:rsidRPr="00E1430C">
        <w:t>Continuous Integration</w:t>
      </w:r>
      <w:bookmarkEnd w:id="29"/>
      <w:bookmarkEnd w:id="30"/>
      <w:bookmarkEnd w:id="31"/>
      <w:bookmarkEnd w:id="32"/>
    </w:p>
    <w:p w14:paraId="032E0F5B" w14:textId="05F5419D"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F911EE">
        <w:rPr>
          <w:rFonts w:ascii="Montserrat Light" w:hAnsi="Montserrat Light"/>
        </w:rPr>
        <w:t>f</w:t>
      </w:r>
      <w:r w:rsidRPr="00E1430C">
        <w:rPr>
          <w:rFonts w:ascii="Montserrat Light" w:hAnsi="Montserrat Light"/>
        </w:rPr>
        <w:t>eature-</w:t>
      </w:r>
      <w:r w:rsidR="00F911EE">
        <w:rPr>
          <w:rFonts w:ascii="Montserrat Light" w:hAnsi="Montserrat Light"/>
        </w:rPr>
        <w:t>b</w:t>
      </w:r>
      <w:r w:rsidRPr="00E1430C">
        <w:rPr>
          <w:rFonts w:ascii="Montserrat Light" w:hAnsi="Montserrat Light"/>
        </w:rPr>
        <w:t xml:space="preserve">ranch </w:t>
      </w:r>
      <w:r w:rsidR="00F911EE">
        <w:rPr>
          <w:rFonts w:ascii="Montserrat Light" w:hAnsi="Montserrat Light"/>
        </w:rPr>
        <w:t>m</w:t>
      </w:r>
      <w:r w:rsidRPr="00E1430C">
        <w:rPr>
          <w:rFonts w:ascii="Montserrat Light" w:hAnsi="Montserrat Light"/>
        </w:rPr>
        <w:t>odel</w:t>
      </w:r>
    </w:p>
    <w:p w14:paraId="633DFCB1" w14:textId="5F4AAA94" w:rsid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w:t>
      </w:r>
      <w:r w:rsidR="00FE1BB9" w:rsidRPr="00FE1BB9">
        <w:rPr>
          <w:rFonts w:ascii="Montserrat" w:hAnsi="Montserrat"/>
          <w:b/>
          <w:bCs/>
        </w:rPr>
        <w:t>main</w:t>
      </w:r>
      <w:r w:rsidR="000B78BC">
        <w:rPr>
          <w:rFonts w:ascii="Montserrat Light" w:hAnsi="Montserrat Light"/>
        </w:rPr>
        <w:t xml:space="preserve"> branch must compile</w:t>
      </w:r>
    </w:p>
    <w:p w14:paraId="5A620BB0" w14:textId="7199A47B" w:rsidR="00C70141" w:rsidRPr="000B78BC" w:rsidRDefault="00C70141" w:rsidP="000B78BC">
      <w:pPr>
        <w:pStyle w:val="ListParagraph"/>
        <w:numPr>
          <w:ilvl w:val="0"/>
          <w:numId w:val="17"/>
        </w:numPr>
        <w:rPr>
          <w:rFonts w:ascii="Montserrat Light" w:hAnsi="Montserrat Light"/>
        </w:rPr>
      </w:pPr>
      <w:r>
        <w:rPr>
          <w:rFonts w:ascii="Montserrat Light" w:hAnsi="Montserrat Light"/>
        </w:rPr>
        <w:t xml:space="preserve">A build of the application is present in the root folder of your </w:t>
      </w:r>
      <w:proofErr w:type="spellStart"/>
      <w:r w:rsidR="003777B5">
        <w:rPr>
          <w:rFonts w:ascii="Montserrat Light" w:hAnsi="Montserrat Light"/>
        </w:rPr>
        <w:t>g</w:t>
      </w:r>
      <w:r>
        <w:rPr>
          <w:rFonts w:ascii="Montserrat Light" w:hAnsi="Montserrat Light"/>
        </w:rPr>
        <w:t>it</w:t>
      </w:r>
      <w:proofErr w:type="spellEnd"/>
      <w:r>
        <w:rPr>
          <w:rFonts w:ascii="Montserrat Light" w:hAnsi="Montserrat Light"/>
        </w:rPr>
        <w:t xml:space="preserve"> repo</w:t>
      </w:r>
    </w:p>
    <w:p w14:paraId="055CA4B9" w14:textId="2A97814C" w:rsidR="00C57632" w:rsidRPr="00E1430C" w:rsidRDefault="00C57632" w:rsidP="00C70141">
      <w:pPr>
        <w:pStyle w:val="ListParagraph"/>
        <w:numPr>
          <w:ilvl w:val="1"/>
          <w:numId w:val="17"/>
        </w:numPr>
        <w:rPr>
          <w:rFonts w:ascii="Montserrat Light" w:hAnsi="Montserrat Light"/>
        </w:rPr>
      </w:pPr>
      <w:r w:rsidRPr="00E1430C">
        <w:rPr>
          <w:rFonts w:ascii="Montserrat Light" w:hAnsi="Montserrat Light"/>
        </w:rPr>
        <w:t xml:space="preserve">A </w:t>
      </w:r>
      <w:r w:rsidRPr="009456CE">
        <w:rPr>
          <w:rFonts w:ascii="Montserrat" w:hAnsi="Montserrat"/>
          <w:b/>
          <w:bCs/>
        </w:rPr>
        <w:t>fat .jar</w:t>
      </w:r>
      <w:r w:rsidRPr="00E1430C">
        <w:rPr>
          <w:rFonts w:ascii="Montserrat Light" w:hAnsi="Montserrat Light"/>
        </w:rPr>
        <w:t xml:space="preserve"> </w:t>
      </w:r>
      <w:r w:rsidR="00F75AE3">
        <w:rPr>
          <w:rFonts w:ascii="Montserrat Light" w:hAnsi="Montserrat Light"/>
        </w:rPr>
        <w:t>which can be deployed from the command-line</w:t>
      </w:r>
    </w:p>
    <w:p w14:paraId="4E280541" w14:textId="77777777" w:rsidR="00C57632" w:rsidRPr="00E1430C" w:rsidRDefault="00C57632" w:rsidP="00C57632">
      <w:pPr>
        <w:pStyle w:val="Heading2"/>
      </w:pPr>
      <w:bookmarkStart w:id="33" w:name="_Toc41495942"/>
      <w:bookmarkStart w:id="34" w:name="_Toc41496502"/>
      <w:bookmarkStart w:id="35" w:name="_Toc44500296"/>
      <w:bookmarkStart w:id="36" w:name="_Toc61365495"/>
      <w:r>
        <w:t xml:space="preserve">Repository &amp; </w:t>
      </w:r>
      <w:r w:rsidRPr="00E1430C">
        <w:t>Documentation</w:t>
      </w:r>
      <w:bookmarkEnd w:id="33"/>
      <w:bookmarkEnd w:id="34"/>
      <w:bookmarkEnd w:id="35"/>
      <w:bookmarkEnd w:id="36"/>
    </w:p>
    <w:p w14:paraId="03EF30DC" w14:textId="77777777" w:rsidR="000D2BAB" w:rsidRPr="00E1430C" w:rsidRDefault="000D2BAB" w:rsidP="000D2BAB">
      <w:pPr>
        <w:pStyle w:val="ListParagraph"/>
        <w:numPr>
          <w:ilvl w:val="0"/>
          <w:numId w:val="18"/>
        </w:numPr>
        <w:rPr>
          <w:rFonts w:ascii="Montserrat Light" w:hAnsi="Montserrat Light"/>
        </w:rPr>
      </w:pPr>
      <w:bookmarkStart w:id="37" w:name="_Toc41495943"/>
      <w:bookmarkStart w:id="38" w:name="_Toc41496503"/>
      <w:bookmarkStart w:id="39" w:name="_Toc44500297"/>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methodology</w:t>
      </w:r>
    </w:p>
    <w:p w14:paraId="0A321F4C" w14:textId="77777777" w:rsidR="000D2BAB" w:rsidRPr="00E1430C" w:rsidRDefault="000D2BAB" w:rsidP="000D2BAB">
      <w:pPr>
        <w:pStyle w:val="ListParagraph"/>
        <w:numPr>
          <w:ilvl w:val="0"/>
          <w:numId w:val="18"/>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3FE76300" w14:textId="77777777" w:rsidR="000D2BAB" w:rsidRPr="00E1430C" w:rsidRDefault="000D2BAB" w:rsidP="000D2BAB">
      <w:pPr>
        <w:pStyle w:val="ListParagraph"/>
        <w:numPr>
          <w:ilvl w:val="0"/>
          <w:numId w:val="18"/>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2ACDE047" w14:textId="77777777" w:rsidR="000D2BAB" w:rsidRPr="001E4B13" w:rsidRDefault="000D2BAB" w:rsidP="000D2BAB">
      <w:pPr>
        <w:pStyle w:val="ListParagraph"/>
        <w:numPr>
          <w:ilvl w:val="0"/>
          <w:numId w:val="18"/>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721BF23" w14:textId="77777777" w:rsidR="000D2BAB" w:rsidRPr="00E1430C" w:rsidRDefault="000D2BAB" w:rsidP="000D2BAB">
      <w:pPr>
        <w:pStyle w:val="ListParagraph"/>
        <w:numPr>
          <w:ilvl w:val="1"/>
          <w:numId w:val="18"/>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24AE7629" w14:textId="77777777" w:rsidR="000D2BAB" w:rsidRPr="00E1430C" w:rsidRDefault="000D2BAB" w:rsidP="000D2BAB">
      <w:pPr>
        <w:pStyle w:val="ListParagraph"/>
        <w:numPr>
          <w:ilvl w:val="1"/>
          <w:numId w:val="18"/>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3F7D191" w14:textId="77777777" w:rsidR="000D2BAB" w:rsidRPr="001E4B13" w:rsidRDefault="000D2BAB" w:rsidP="000D2BAB">
      <w:pPr>
        <w:pStyle w:val="ListParagraph"/>
        <w:numPr>
          <w:ilvl w:val="1"/>
          <w:numId w:val="18"/>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05BACD1E" w14:textId="144277B1" w:rsidR="00C57632" w:rsidRDefault="00C57632" w:rsidP="00C57632">
      <w:pPr>
        <w:pStyle w:val="Heading2"/>
      </w:pPr>
      <w:bookmarkStart w:id="40" w:name="_Toc61365496"/>
      <w:r>
        <w:t>Presentation Guideline</w:t>
      </w:r>
      <w:bookmarkEnd w:id="37"/>
      <w:bookmarkEnd w:id="38"/>
      <w:r w:rsidR="00F6458C">
        <w:t xml:space="preserve"> (15</w:t>
      </w:r>
      <w:r w:rsidR="00137152">
        <w:t>+5</w:t>
      </w:r>
      <w:r w:rsidR="00F6458C">
        <w:t xml:space="preserve"> mins)</w:t>
      </w:r>
      <w:bookmarkEnd w:id="39"/>
      <w:bookmarkEnd w:id="40"/>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167C67C3"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 xml:space="preserve">How did you </w:t>
      </w:r>
      <w:r w:rsidR="00101AB8">
        <w:rPr>
          <w:rFonts w:ascii="Montserrat Light" w:hAnsi="Montserrat Light"/>
        </w:rPr>
        <w:t>approach version control</w:t>
      </w:r>
      <w:r w:rsidR="00D36291">
        <w:rPr>
          <w:rFonts w:ascii="Montserrat Light" w:hAnsi="Montserrat Light"/>
        </w:rPr>
        <w:t>?</w:t>
      </w:r>
    </w:p>
    <w:p w14:paraId="03B42294" w14:textId="59378051"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xml:space="preserve">: </w:t>
      </w:r>
      <w:r w:rsidR="00F07392">
        <w:rPr>
          <w:rFonts w:ascii="Montserrat Light" w:hAnsi="Montserrat Light"/>
        </w:rPr>
        <w:t>What was tested? Show the c</w:t>
      </w:r>
      <w:r>
        <w:rPr>
          <w:rFonts w:ascii="Montserrat Light" w:hAnsi="Montserrat Light"/>
        </w:rPr>
        <w:t>overage</w:t>
      </w:r>
      <w:r w:rsidR="00F07392">
        <w:rPr>
          <w:rFonts w:ascii="Montserrat Light" w:hAnsi="Montserrat Light"/>
        </w:rPr>
        <w:t xml:space="preserve"> of the </w:t>
      </w:r>
      <w:proofErr w:type="spellStart"/>
      <w:r w:rsidR="00F07392" w:rsidRPr="00F07392">
        <w:rPr>
          <w:rFonts w:ascii="Montserrat" w:hAnsi="Montserrat"/>
          <w:b/>
          <w:bCs/>
        </w:rPr>
        <w:t>src</w:t>
      </w:r>
      <w:proofErr w:type="spellEnd"/>
      <w:r w:rsidR="00F07392" w:rsidRPr="00F07392">
        <w:rPr>
          <w:rFonts w:ascii="Montserrat" w:hAnsi="Montserrat"/>
          <w:b/>
          <w:bCs/>
        </w:rPr>
        <w:t>/main/java</w:t>
      </w:r>
      <w:r w:rsidR="00F07392">
        <w:rPr>
          <w:rFonts w:ascii="Montserrat Light" w:hAnsi="Montserrat Light"/>
        </w:rPr>
        <w:t xml:space="preserve"> folder.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17D62417" w14:textId="77777777" w:rsidR="000D7A85" w:rsidRDefault="000D7A85" w:rsidP="000D7A85">
      <w:pPr>
        <w:pStyle w:val="ListParagraph"/>
        <w:numPr>
          <w:ilvl w:val="0"/>
          <w:numId w:val="18"/>
        </w:numPr>
        <w:rPr>
          <w:rFonts w:ascii="Montserrat Light" w:hAnsi="Montserrat Light"/>
        </w:rPr>
      </w:pPr>
      <w:r w:rsidRPr="240CE016">
        <w:rPr>
          <w:rFonts w:ascii="Montserrat Light" w:hAnsi="Montserrat Light"/>
        </w:rPr>
        <w:t>Diagrams and/or screenshots used where appropriate</w:t>
      </w:r>
    </w:p>
    <w:p w14:paraId="1B69414A" w14:textId="0C040036" w:rsidR="008C6170" w:rsidRPr="008C6170" w:rsidRDefault="000D7A85" w:rsidP="008C6170">
      <w:pPr>
        <w:pStyle w:val="ListParagraph"/>
        <w:numPr>
          <w:ilvl w:val="0"/>
          <w:numId w:val="18"/>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r w:rsidR="008C6170">
        <w:rPr>
          <w:rFonts w:ascii="Montserrat" w:hAnsi="Montserrat"/>
          <w:b/>
          <w:bCs/>
        </w:rPr>
        <w:t xml:space="preserve"> </w:t>
      </w:r>
    </w:p>
    <w:p w14:paraId="1088D24A" w14:textId="5FE9DA92" w:rsidR="008C6170" w:rsidRPr="008C6170" w:rsidRDefault="008C6170" w:rsidP="008C6170">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42411E12" w14:textId="77777777" w:rsidR="00221F02" w:rsidRDefault="00221F02">
      <w:pPr>
        <w:rPr>
          <w:rFonts w:ascii="Krana Fat B" w:eastAsiaTheme="majorEastAsia" w:hAnsi="Krana Fat B" w:cstheme="majorBidi"/>
          <w:color w:val="004050"/>
          <w:sz w:val="40"/>
          <w:szCs w:val="32"/>
        </w:rPr>
      </w:pPr>
      <w:r>
        <w:br w:type="page"/>
      </w:r>
    </w:p>
    <w:p w14:paraId="07BCB71E" w14:textId="77777777" w:rsidR="004137C7" w:rsidRDefault="004137C7" w:rsidP="004137C7">
      <w:pPr>
        <w:pStyle w:val="Heading1"/>
      </w:pPr>
      <w:bookmarkStart w:id="41" w:name="_Toc54085890"/>
      <w:bookmarkStart w:id="42" w:name="_Toc61365497"/>
      <w:bookmarkEnd w:id="19"/>
      <w:bookmarkEnd w:id="20"/>
      <w:r>
        <w:lastRenderedPageBreak/>
        <w:t>Mark Scheme</w:t>
      </w:r>
      <w:bookmarkEnd w:id="41"/>
      <w:bookmarkEnd w:id="42"/>
    </w:p>
    <w:p w14:paraId="6DC9A535" w14:textId="77777777" w:rsidR="004137C7" w:rsidRDefault="004137C7" w:rsidP="004137C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7"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BD3D2A2" w14:textId="77777777" w:rsidR="004137C7" w:rsidRPr="00BB1986" w:rsidRDefault="004137C7" w:rsidP="004137C7">
      <w:pPr>
        <w:rPr>
          <w:rFonts w:ascii="Montserrat Light" w:hAnsi="Montserrat Light"/>
        </w:rPr>
      </w:pPr>
      <w:r>
        <w:rPr>
          <w:rFonts w:ascii="Montserrat Light" w:hAnsi="Montserrat Light"/>
        </w:rPr>
        <w:t>The skills which this project will evaluate are the following:</w:t>
      </w:r>
    </w:p>
    <w:p w14:paraId="3844939A" w14:textId="77777777" w:rsidR="004137C7" w:rsidRDefault="004137C7" w:rsidP="004137C7">
      <w:pPr>
        <w:pStyle w:val="Heading2"/>
      </w:pPr>
      <w:bookmarkStart w:id="43" w:name="_Toc41496505"/>
      <w:bookmarkStart w:id="44" w:name="_Toc54085891"/>
      <w:bookmarkStart w:id="45" w:name="_Toc61365498"/>
      <w:r>
        <w:t>Programming &amp; Software Development (PROG)</w:t>
      </w:r>
      <w:bookmarkEnd w:id="43"/>
      <w:bookmarkEnd w:id="44"/>
      <w:bookmarkEnd w:id="45"/>
    </w:p>
    <w:p w14:paraId="39DF5370"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4790B705"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15CA11A9" w14:textId="77777777" w:rsidR="004137C7" w:rsidRDefault="004137C7" w:rsidP="004137C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041447E1" w14:textId="77777777" w:rsidR="004137C7" w:rsidRDefault="004137C7" w:rsidP="004137C7">
      <w:pPr>
        <w:pStyle w:val="Heading2"/>
      </w:pPr>
      <w:bookmarkStart w:id="46" w:name="_Toc41496506"/>
      <w:bookmarkStart w:id="47" w:name="_Toc54085892"/>
      <w:bookmarkStart w:id="48" w:name="_Toc61365499"/>
      <w:r>
        <w:t>Software Design (SWDN)</w:t>
      </w:r>
      <w:bookmarkEnd w:id="46"/>
      <w:bookmarkEnd w:id="47"/>
      <w:bookmarkEnd w:id="48"/>
    </w:p>
    <w:p w14:paraId="19164128"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05CE5AC6"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87D1D18" w14:textId="77777777" w:rsidR="004137C7" w:rsidRDefault="004137C7" w:rsidP="004137C7">
      <w:pPr>
        <w:pStyle w:val="Heading2"/>
      </w:pPr>
      <w:bookmarkStart w:id="49" w:name="_Toc41495947"/>
      <w:bookmarkStart w:id="50" w:name="_Toc41496507"/>
      <w:bookmarkStart w:id="51" w:name="_Toc54085893"/>
      <w:bookmarkStart w:id="52" w:name="_Toc61365500"/>
      <w:r>
        <w:t>Testing</w:t>
      </w:r>
      <w:bookmarkEnd w:id="49"/>
      <w:r>
        <w:t xml:space="preserve"> (TEST)</w:t>
      </w:r>
      <w:bookmarkEnd w:id="50"/>
      <w:bookmarkEnd w:id="51"/>
      <w:bookmarkEnd w:id="52"/>
    </w:p>
    <w:p w14:paraId="52D20047" w14:textId="77777777" w:rsidR="004137C7" w:rsidRDefault="004137C7" w:rsidP="004137C7">
      <w:pPr>
        <w:pStyle w:val="ParagraphStyle"/>
        <w:numPr>
          <w:ilvl w:val="0"/>
          <w:numId w:val="12"/>
        </w:numPr>
        <w:spacing w:before="0"/>
      </w:pPr>
      <w:r>
        <w:t>Designs test cases and creates test scripts and supporting data.</w:t>
      </w:r>
    </w:p>
    <w:p w14:paraId="5D618679" w14:textId="77777777" w:rsidR="004137C7" w:rsidRDefault="004137C7" w:rsidP="004137C7">
      <w:pPr>
        <w:pStyle w:val="ParagraphStyle"/>
        <w:numPr>
          <w:ilvl w:val="0"/>
          <w:numId w:val="12"/>
        </w:numPr>
        <w:spacing w:before="0" w:after="240"/>
      </w:pPr>
      <w:r>
        <w:t xml:space="preserve">Analyses and reports test activities and results. </w:t>
      </w:r>
    </w:p>
    <w:p w14:paraId="0170B244" w14:textId="77777777" w:rsidR="004137C7" w:rsidRDefault="004137C7" w:rsidP="004137C7">
      <w:pPr>
        <w:pStyle w:val="Heading2"/>
      </w:pPr>
      <w:bookmarkStart w:id="53" w:name="_Toc41495948"/>
      <w:bookmarkStart w:id="54" w:name="_Toc41496508"/>
      <w:bookmarkStart w:id="55" w:name="_Toc54085894"/>
      <w:bookmarkStart w:id="56" w:name="_Toc61365501"/>
      <w:r>
        <w:t>Systems Integration &amp; Build</w:t>
      </w:r>
      <w:bookmarkEnd w:id="53"/>
      <w:r>
        <w:t xml:space="preserve"> (SINT)</w:t>
      </w:r>
      <w:bookmarkEnd w:id="54"/>
      <w:bookmarkEnd w:id="55"/>
      <w:bookmarkEnd w:id="56"/>
    </w:p>
    <w:p w14:paraId="5B739A2B"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CEE37B0"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9DB5EF6" w14:textId="77777777" w:rsidR="004137C7" w:rsidRPr="00E109CD" w:rsidRDefault="004137C7" w:rsidP="004137C7">
      <w:pPr>
        <w:pStyle w:val="ListParagraph"/>
        <w:numPr>
          <w:ilvl w:val="0"/>
          <w:numId w:val="12"/>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4FD6DF4E" w14:textId="77777777" w:rsidR="004137C7" w:rsidRDefault="004137C7" w:rsidP="004137C7">
      <w:pPr>
        <w:pStyle w:val="Heading2"/>
      </w:pPr>
      <w:bookmarkStart w:id="57" w:name="_Toc54085895"/>
      <w:bookmarkStart w:id="58" w:name="_Toc61365502"/>
      <w:r>
        <w:t>Marking Procedure</w:t>
      </w:r>
      <w:bookmarkEnd w:id="57"/>
      <w:bookmarkEnd w:id="58"/>
    </w:p>
    <w:p w14:paraId="0141884F"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4A16F16D"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6D38BB50"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3476D3C4" w14:textId="77777777" w:rsidR="004137C7" w:rsidRPr="00E779B7" w:rsidRDefault="004137C7" w:rsidP="004137C7">
      <w:pPr>
        <w:rPr>
          <w:rFonts w:ascii="Montserrat Light" w:hAnsi="Montserrat Light"/>
          <w:color w:val="auto"/>
        </w:rPr>
        <w:sectPr w:rsidR="004137C7" w:rsidRPr="00E779B7">
          <w:headerReference w:type="default" r:id="rId18"/>
          <w:footerReference w:type="default" r:id="rId19"/>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C68D" w14:textId="77777777" w:rsidR="001D1D35" w:rsidRDefault="001D1D35" w:rsidP="009B4EED">
      <w:pPr>
        <w:spacing w:after="0" w:line="240" w:lineRule="auto"/>
      </w:pPr>
      <w:r>
        <w:separator/>
      </w:r>
    </w:p>
  </w:endnote>
  <w:endnote w:type="continuationSeparator" w:id="0">
    <w:p w14:paraId="04048EF8" w14:textId="77777777" w:rsidR="001D1D35" w:rsidRDefault="001D1D35" w:rsidP="009B4EED">
      <w:pPr>
        <w:spacing w:after="0" w:line="240" w:lineRule="auto"/>
      </w:pPr>
      <w:r>
        <w:continuationSeparator/>
      </w:r>
    </w:p>
  </w:endnote>
  <w:endnote w:type="continuationNotice" w:id="1">
    <w:p w14:paraId="57D98C55" w14:textId="77777777" w:rsidR="001D1D35" w:rsidRDefault="001D1D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E49" w14:textId="77777777" w:rsidR="008F5684" w:rsidRDefault="008F5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E6F4" w14:textId="77777777" w:rsidR="008F5684" w:rsidRDefault="008F5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872F" w14:textId="77777777" w:rsidR="008F5684" w:rsidRDefault="008F56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7AA6869F" w14:textId="77777777" w:rsidR="004137C7" w:rsidRDefault="004137C7" w:rsidP="00DD276D">
        <w:pPr>
          <w:pStyle w:val="Footer"/>
        </w:pPr>
      </w:p>
      <w:p w14:paraId="6187748D" w14:textId="5BDB9B87" w:rsidR="004137C7" w:rsidRDefault="004137C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w:t>
        </w:r>
        <w:r w:rsidR="008F5684">
          <w:rPr>
            <w:rFonts w:ascii="Montserrat Light" w:hAnsi="Montserrat Light"/>
            <w:noProof/>
            <w:sz w:val="20"/>
          </w:rPr>
          <w:t>IMS</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1D1D35"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E685" w14:textId="77777777" w:rsidR="001D1D35" w:rsidRDefault="001D1D35" w:rsidP="009B4EED">
      <w:pPr>
        <w:spacing w:after="0" w:line="240" w:lineRule="auto"/>
      </w:pPr>
      <w:r>
        <w:separator/>
      </w:r>
    </w:p>
  </w:footnote>
  <w:footnote w:type="continuationSeparator" w:id="0">
    <w:p w14:paraId="3D43F33F" w14:textId="77777777" w:rsidR="001D1D35" w:rsidRDefault="001D1D35" w:rsidP="009B4EED">
      <w:pPr>
        <w:spacing w:after="0" w:line="240" w:lineRule="auto"/>
      </w:pPr>
      <w:r>
        <w:continuationSeparator/>
      </w:r>
    </w:p>
  </w:footnote>
  <w:footnote w:type="continuationNotice" w:id="1">
    <w:p w14:paraId="5403F279" w14:textId="77777777" w:rsidR="001D1D35" w:rsidRDefault="001D1D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AE89" w14:textId="77777777" w:rsidR="008F5684" w:rsidRDefault="008F5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F3E2" w14:textId="77777777" w:rsidR="008F5684" w:rsidRDefault="008F5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C8AA" w14:textId="77777777" w:rsidR="004137C7" w:rsidRDefault="004137C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2339E861" wp14:editId="7F94A920">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3" style="position:absolute;z-index:251660291;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from="0,20.15pt" to="448.5pt,20.15pt" w14:anchorId="7FCB5D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v:stroke joinstyle="miter"/>
            </v:line>
          </w:pict>
        </mc:Fallback>
      </mc:AlternateContent>
    </w:r>
    <w:r w:rsidRPr="00DD276D">
      <w:rPr>
        <w:noProof/>
        <w:lang w:eastAsia="en-GB"/>
      </w:rPr>
      <w:drawing>
        <wp:anchor distT="0" distB="0" distL="114300" distR="114300" simplePos="0" relativeHeight="251661315" behindDoc="0" locked="0" layoutInCell="1" allowOverlap="1" wp14:anchorId="0529334E" wp14:editId="18A1E26C">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068871899">
    <w:abstractNumId w:val="4"/>
  </w:num>
  <w:num w:numId="2" w16cid:durableId="341666327">
    <w:abstractNumId w:val="10"/>
  </w:num>
  <w:num w:numId="3" w16cid:durableId="387151986">
    <w:abstractNumId w:val="2"/>
  </w:num>
  <w:num w:numId="4" w16cid:durableId="1907718975">
    <w:abstractNumId w:val="11"/>
  </w:num>
  <w:num w:numId="5" w16cid:durableId="145366419">
    <w:abstractNumId w:val="16"/>
  </w:num>
  <w:num w:numId="6" w16cid:durableId="74398650">
    <w:abstractNumId w:val="8"/>
  </w:num>
  <w:num w:numId="7" w16cid:durableId="1513959384">
    <w:abstractNumId w:val="2"/>
  </w:num>
  <w:num w:numId="8" w16cid:durableId="1444770100">
    <w:abstractNumId w:val="15"/>
  </w:num>
  <w:num w:numId="9" w16cid:durableId="1291673011">
    <w:abstractNumId w:val="14"/>
  </w:num>
  <w:num w:numId="10" w16cid:durableId="1533227619">
    <w:abstractNumId w:val="6"/>
  </w:num>
  <w:num w:numId="11" w16cid:durableId="1729063009">
    <w:abstractNumId w:val="0"/>
  </w:num>
  <w:num w:numId="12" w16cid:durableId="1365521897">
    <w:abstractNumId w:val="1"/>
  </w:num>
  <w:num w:numId="13" w16cid:durableId="501941236">
    <w:abstractNumId w:val="9"/>
  </w:num>
  <w:num w:numId="14" w16cid:durableId="348142086">
    <w:abstractNumId w:val="12"/>
  </w:num>
  <w:num w:numId="15" w16cid:durableId="1229611961">
    <w:abstractNumId w:val="5"/>
  </w:num>
  <w:num w:numId="16" w16cid:durableId="1822622767">
    <w:abstractNumId w:val="13"/>
  </w:num>
  <w:num w:numId="17" w16cid:durableId="1624576963">
    <w:abstractNumId w:val="3"/>
  </w:num>
  <w:num w:numId="18" w16cid:durableId="869875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D1884"/>
    <w:rsid w:val="000D2BAB"/>
    <w:rsid w:val="000D7A85"/>
    <w:rsid w:val="000F2423"/>
    <w:rsid w:val="00101AB8"/>
    <w:rsid w:val="00103170"/>
    <w:rsid w:val="00137152"/>
    <w:rsid w:val="00137A23"/>
    <w:rsid w:val="00137A65"/>
    <w:rsid w:val="00154E19"/>
    <w:rsid w:val="001619AB"/>
    <w:rsid w:val="001629C6"/>
    <w:rsid w:val="001721BA"/>
    <w:rsid w:val="001A0BF9"/>
    <w:rsid w:val="001B4298"/>
    <w:rsid w:val="001C0CA8"/>
    <w:rsid w:val="001C3DAF"/>
    <w:rsid w:val="001C627F"/>
    <w:rsid w:val="001D1D35"/>
    <w:rsid w:val="001E1DDE"/>
    <w:rsid w:val="001E6D94"/>
    <w:rsid w:val="00216DFD"/>
    <w:rsid w:val="0021768F"/>
    <w:rsid w:val="00221F02"/>
    <w:rsid w:val="0024169A"/>
    <w:rsid w:val="002479C3"/>
    <w:rsid w:val="00261A53"/>
    <w:rsid w:val="002626D5"/>
    <w:rsid w:val="00263EDD"/>
    <w:rsid w:val="00264012"/>
    <w:rsid w:val="002A22BB"/>
    <w:rsid w:val="002A3B5B"/>
    <w:rsid w:val="002C12D1"/>
    <w:rsid w:val="002D14FD"/>
    <w:rsid w:val="002D6046"/>
    <w:rsid w:val="002E458E"/>
    <w:rsid w:val="00306C10"/>
    <w:rsid w:val="0031279F"/>
    <w:rsid w:val="0031510C"/>
    <w:rsid w:val="003367F0"/>
    <w:rsid w:val="00340FF2"/>
    <w:rsid w:val="00344278"/>
    <w:rsid w:val="003576CD"/>
    <w:rsid w:val="00360B75"/>
    <w:rsid w:val="003777B5"/>
    <w:rsid w:val="003832AC"/>
    <w:rsid w:val="0038688E"/>
    <w:rsid w:val="003B68EE"/>
    <w:rsid w:val="003C1057"/>
    <w:rsid w:val="003C3F34"/>
    <w:rsid w:val="003E42E2"/>
    <w:rsid w:val="004137C7"/>
    <w:rsid w:val="00460534"/>
    <w:rsid w:val="0047541A"/>
    <w:rsid w:val="00487C58"/>
    <w:rsid w:val="00494722"/>
    <w:rsid w:val="004972D3"/>
    <w:rsid w:val="004D6C03"/>
    <w:rsid w:val="004F204F"/>
    <w:rsid w:val="00514450"/>
    <w:rsid w:val="00514B3D"/>
    <w:rsid w:val="005326E0"/>
    <w:rsid w:val="00557B52"/>
    <w:rsid w:val="00565B44"/>
    <w:rsid w:val="00577FA8"/>
    <w:rsid w:val="00587952"/>
    <w:rsid w:val="00590700"/>
    <w:rsid w:val="005A5CD6"/>
    <w:rsid w:val="005B6476"/>
    <w:rsid w:val="005C1684"/>
    <w:rsid w:val="005C6DF4"/>
    <w:rsid w:val="005D3FF7"/>
    <w:rsid w:val="005E60A3"/>
    <w:rsid w:val="00620EE7"/>
    <w:rsid w:val="0063369C"/>
    <w:rsid w:val="00664198"/>
    <w:rsid w:val="00671BE8"/>
    <w:rsid w:val="00676B23"/>
    <w:rsid w:val="00683051"/>
    <w:rsid w:val="006906B7"/>
    <w:rsid w:val="00690E12"/>
    <w:rsid w:val="00696BB3"/>
    <w:rsid w:val="006979F6"/>
    <w:rsid w:val="006A4DFD"/>
    <w:rsid w:val="006A7759"/>
    <w:rsid w:val="006B0FD9"/>
    <w:rsid w:val="006D13E3"/>
    <w:rsid w:val="006D34F3"/>
    <w:rsid w:val="006E00C6"/>
    <w:rsid w:val="006F490D"/>
    <w:rsid w:val="00760621"/>
    <w:rsid w:val="00761212"/>
    <w:rsid w:val="007629E9"/>
    <w:rsid w:val="00764EC9"/>
    <w:rsid w:val="00772D7A"/>
    <w:rsid w:val="00774D21"/>
    <w:rsid w:val="007915E1"/>
    <w:rsid w:val="007B5D95"/>
    <w:rsid w:val="007D570B"/>
    <w:rsid w:val="007E0DAE"/>
    <w:rsid w:val="007E2F1F"/>
    <w:rsid w:val="007F295F"/>
    <w:rsid w:val="007F67B6"/>
    <w:rsid w:val="00812421"/>
    <w:rsid w:val="00813C6E"/>
    <w:rsid w:val="00836156"/>
    <w:rsid w:val="00850A3C"/>
    <w:rsid w:val="008577D1"/>
    <w:rsid w:val="00864ADD"/>
    <w:rsid w:val="00866D53"/>
    <w:rsid w:val="00877F9C"/>
    <w:rsid w:val="00884528"/>
    <w:rsid w:val="008879B3"/>
    <w:rsid w:val="008956C7"/>
    <w:rsid w:val="008967F5"/>
    <w:rsid w:val="00897F6F"/>
    <w:rsid w:val="008A2CB8"/>
    <w:rsid w:val="008C6170"/>
    <w:rsid w:val="008E0381"/>
    <w:rsid w:val="008E11CB"/>
    <w:rsid w:val="008F5684"/>
    <w:rsid w:val="008F74D3"/>
    <w:rsid w:val="0090600E"/>
    <w:rsid w:val="00914D29"/>
    <w:rsid w:val="00922184"/>
    <w:rsid w:val="009456CE"/>
    <w:rsid w:val="009761E5"/>
    <w:rsid w:val="009827D7"/>
    <w:rsid w:val="0098604F"/>
    <w:rsid w:val="009A02C7"/>
    <w:rsid w:val="009B4EED"/>
    <w:rsid w:val="009C418E"/>
    <w:rsid w:val="009C5AD3"/>
    <w:rsid w:val="009E0016"/>
    <w:rsid w:val="009E76ED"/>
    <w:rsid w:val="00A06907"/>
    <w:rsid w:val="00A31527"/>
    <w:rsid w:val="00A3296B"/>
    <w:rsid w:val="00A46E6B"/>
    <w:rsid w:val="00A90FE4"/>
    <w:rsid w:val="00AB3176"/>
    <w:rsid w:val="00AB5442"/>
    <w:rsid w:val="00AC63B5"/>
    <w:rsid w:val="00AD0D3B"/>
    <w:rsid w:val="00B13735"/>
    <w:rsid w:val="00B4092C"/>
    <w:rsid w:val="00B42219"/>
    <w:rsid w:val="00B76606"/>
    <w:rsid w:val="00B80353"/>
    <w:rsid w:val="00B9147B"/>
    <w:rsid w:val="00B92B12"/>
    <w:rsid w:val="00BB1986"/>
    <w:rsid w:val="00BB465F"/>
    <w:rsid w:val="00BD53C5"/>
    <w:rsid w:val="00BF5C60"/>
    <w:rsid w:val="00C57632"/>
    <w:rsid w:val="00C57660"/>
    <w:rsid w:val="00C70141"/>
    <w:rsid w:val="00C75F30"/>
    <w:rsid w:val="00C81DEE"/>
    <w:rsid w:val="00CC7995"/>
    <w:rsid w:val="00D36291"/>
    <w:rsid w:val="00D36666"/>
    <w:rsid w:val="00D674D2"/>
    <w:rsid w:val="00D67AEB"/>
    <w:rsid w:val="00D70DE3"/>
    <w:rsid w:val="00DA6130"/>
    <w:rsid w:val="00DD276D"/>
    <w:rsid w:val="00DD5120"/>
    <w:rsid w:val="00DF1C57"/>
    <w:rsid w:val="00E10781"/>
    <w:rsid w:val="00E1449A"/>
    <w:rsid w:val="00E36FC0"/>
    <w:rsid w:val="00E4238E"/>
    <w:rsid w:val="00E53D82"/>
    <w:rsid w:val="00E55847"/>
    <w:rsid w:val="00E56476"/>
    <w:rsid w:val="00E63494"/>
    <w:rsid w:val="00E83194"/>
    <w:rsid w:val="00E96071"/>
    <w:rsid w:val="00EA3101"/>
    <w:rsid w:val="00EA6ED9"/>
    <w:rsid w:val="00EB2F85"/>
    <w:rsid w:val="00EC45BD"/>
    <w:rsid w:val="00ED2EE6"/>
    <w:rsid w:val="00EE4127"/>
    <w:rsid w:val="00EF5D1E"/>
    <w:rsid w:val="00F01164"/>
    <w:rsid w:val="00F07392"/>
    <w:rsid w:val="00F2747F"/>
    <w:rsid w:val="00F279AC"/>
    <w:rsid w:val="00F37CCB"/>
    <w:rsid w:val="00F413D1"/>
    <w:rsid w:val="00F52BDE"/>
    <w:rsid w:val="00F6458C"/>
    <w:rsid w:val="00F7341B"/>
    <w:rsid w:val="00F75AE3"/>
    <w:rsid w:val="00F8135C"/>
    <w:rsid w:val="00F911EE"/>
    <w:rsid w:val="00FB241A"/>
    <w:rsid w:val="00FC0568"/>
    <w:rsid w:val="00FC1C23"/>
    <w:rsid w:val="00FC35D2"/>
    <w:rsid w:val="00FD0B2F"/>
    <w:rsid w:val="00FE1BB9"/>
    <w:rsid w:val="00FE5EA2"/>
    <w:rsid w:val="05BFE27C"/>
    <w:rsid w:val="6FE78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07f447-7333-409f-86ca-bb33afa4bbc7" xsi:nil="true"/>
    <lcf76f155ced4ddcb4097134ff3c332f xmlns="c0c498e2-1394-48b3-9d76-d2c55c97a5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12E1A9CC254C44853AB0426AEFFDBF" ma:contentTypeVersion="11" ma:contentTypeDescription="Create a new document." ma:contentTypeScope="" ma:versionID="1cbbba63697c5d63d5b3747e6defbf00">
  <xsd:schema xmlns:xsd="http://www.w3.org/2001/XMLSchema" xmlns:xs="http://www.w3.org/2001/XMLSchema" xmlns:p="http://schemas.microsoft.com/office/2006/metadata/properties" xmlns:ns2="c0c498e2-1394-48b3-9d76-d2c55c97a5d0" xmlns:ns3="a107f447-7333-409f-86ca-bb33afa4bbc7" targetNamespace="http://schemas.microsoft.com/office/2006/metadata/properties" ma:root="true" ma:fieldsID="a796466c7d82f1044e544ca8d3967235" ns2:_="" ns3:_="">
    <xsd:import namespace="c0c498e2-1394-48b3-9d76-d2c55c97a5d0"/>
    <xsd:import namespace="a107f447-7333-409f-86ca-bb33afa4bb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498e2-1394-48b3-9d76-d2c55c97a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07f447-7333-409f-86ca-bb33afa4bb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bc099-d8c1-474d-bf78-2fdbec037420}" ma:internalName="TaxCatchAll" ma:showField="CatchAllData" ma:web="a107f447-7333-409f-86ca-bb33afa4bb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 ds:uri="a107f447-7333-409f-86ca-bb33afa4bbc7"/>
    <ds:schemaRef ds:uri="c0c498e2-1394-48b3-9d76-d2c55c97a5d0"/>
  </ds:schemaRefs>
</ds:datastoreItem>
</file>

<file path=customXml/itemProps2.xml><?xml version="1.0" encoding="utf-8"?>
<ds:datastoreItem xmlns:ds="http://schemas.openxmlformats.org/officeDocument/2006/customXml" ds:itemID="{16D1B8A1-8B5D-4E13-8BE7-5DF44DBE3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498e2-1394-48b3-9d76-d2c55c97a5d0"/>
    <ds:schemaRef ds:uri="a107f447-7333-409f-86ca-bb33afa4b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8</TotalTime>
  <Pages>9</Pages>
  <Words>1578</Words>
  <Characters>9001</Characters>
  <Application>Microsoft Office Word</Application>
  <DocSecurity>0</DocSecurity>
  <Lines>75</Lines>
  <Paragraphs>21</Paragraphs>
  <ScaleCrop>false</ScaleCrop>
  <Company>QA Ltd</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Billy Mills</cp:lastModifiedBy>
  <cp:revision>2</cp:revision>
  <dcterms:created xsi:type="dcterms:W3CDTF">2022-06-07T21:00:00Z</dcterms:created>
  <dcterms:modified xsi:type="dcterms:W3CDTF">2022-06-07T21:00:00Z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0x0101002B12E1A9CC254C44853AB0426AEFFDBF</vt:lpwstr>
  </property>
  <property fmtid="{D5CDD505-2E9C-101B-9397-08002B2CF9AE}" pid="3" name="MediaServiceImageTags">
    <vt:lpwstr/>
  </property>
</Properties>
</file>